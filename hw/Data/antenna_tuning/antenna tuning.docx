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63" w:rsidRDefault="002E6FEA">
      <w:pPr>
        <w:rPr>
          <w:lang w:val="nb-NO"/>
        </w:rPr>
      </w:pPr>
      <w:r>
        <w:rPr>
          <w:lang w:val="nb-NO"/>
        </w:rPr>
        <w:t>nRF52-Strato Antenna Tuning</w:t>
      </w:r>
    </w:p>
    <w:p w:rsidR="002E6FEA" w:rsidRDefault="002E6FEA">
      <w:pPr>
        <w:rPr>
          <w:lang w:val="nb-NO"/>
        </w:rPr>
      </w:pPr>
    </w:p>
    <w:p w:rsidR="002E6FEA" w:rsidRDefault="002E6FEA">
      <w:pPr>
        <w:rPr>
          <w:lang w:val="nb-NO"/>
        </w:rPr>
      </w:pPr>
      <w:r>
        <w:rPr>
          <w:lang w:val="nb-NO"/>
        </w:rPr>
        <w:t>0.8 pF</w:t>
      </w:r>
    </w:p>
    <w:p w:rsidR="002E6FEA" w:rsidRDefault="002E6FEA">
      <w:pPr>
        <w:rPr>
          <w:lang w:val="nb-NO"/>
        </w:rPr>
      </w:pPr>
    </w:p>
    <w:p w:rsidR="002E6FEA" w:rsidRDefault="002E6FEA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5969920F" wp14:editId="5A8538E6">
            <wp:extent cx="4171950" cy="3128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278" cy="31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EA" w:rsidRDefault="002E6FEA">
      <w:pPr>
        <w:rPr>
          <w:lang w:val="nb-NO"/>
        </w:rPr>
      </w:pPr>
    </w:p>
    <w:p w:rsidR="002E6FEA" w:rsidRDefault="002E6FEA">
      <w:pPr>
        <w:rPr>
          <w:lang w:val="nb-NO"/>
        </w:rPr>
      </w:pPr>
    </w:p>
    <w:p w:rsidR="00E4392E" w:rsidRDefault="00E4392E">
      <w:pPr>
        <w:rPr>
          <w:lang w:val="nb-NO"/>
        </w:rPr>
      </w:pPr>
      <w:r>
        <w:rPr>
          <w:lang w:val="nb-NO"/>
        </w:rPr>
        <w:t>1.8 pF</w:t>
      </w:r>
    </w:p>
    <w:p w:rsidR="00E4392E" w:rsidRDefault="00E4392E">
      <w:pPr>
        <w:rPr>
          <w:lang w:val="nb-NO"/>
        </w:rPr>
      </w:pPr>
    </w:p>
    <w:p w:rsidR="00E4392E" w:rsidRDefault="00E4392E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73F4E72F" wp14:editId="2BADE4D0">
            <wp:extent cx="4124325" cy="3093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859" cy="30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E" w:rsidRDefault="00E4392E">
      <w:pPr>
        <w:rPr>
          <w:lang w:val="nb-NO"/>
        </w:rPr>
      </w:pPr>
    </w:p>
    <w:p w:rsidR="00E4392E" w:rsidRDefault="00E4392E">
      <w:pPr>
        <w:rPr>
          <w:lang w:val="nb-NO"/>
        </w:rPr>
      </w:pPr>
    </w:p>
    <w:p w:rsidR="00E4392E" w:rsidRDefault="00E4392E">
      <w:pPr>
        <w:rPr>
          <w:lang w:val="nb-NO"/>
        </w:rPr>
      </w:pPr>
    </w:p>
    <w:p w:rsidR="00E4392E" w:rsidRDefault="00E4392E">
      <w:pPr>
        <w:rPr>
          <w:lang w:val="nb-NO"/>
        </w:rPr>
      </w:pPr>
      <w:r>
        <w:rPr>
          <w:lang w:val="nb-NO"/>
        </w:rPr>
        <w:lastRenderedPageBreak/>
        <w:t>1.8 pF trim 1</w:t>
      </w:r>
    </w:p>
    <w:p w:rsidR="00E4392E" w:rsidRDefault="00E4392E">
      <w:pPr>
        <w:rPr>
          <w:lang w:val="nb-NO"/>
        </w:rPr>
      </w:pPr>
    </w:p>
    <w:p w:rsidR="00E4392E" w:rsidRDefault="00E4392E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1905BF0" wp14:editId="56607A68">
            <wp:extent cx="4057650" cy="304323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383" cy="30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E9" w:rsidRDefault="00472EE9">
      <w:pPr>
        <w:rPr>
          <w:lang w:val="nb-NO"/>
        </w:rPr>
      </w:pPr>
    </w:p>
    <w:p w:rsidR="00472EE9" w:rsidRDefault="00472EE9">
      <w:pPr>
        <w:rPr>
          <w:lang w:val="nb-NO"/>
        </w:rPr>
      </w:pPr>
    </w:p>
    <w:p w:rsidR="00472EE9" w:rsidRDefault="00472EE9" w:rsidP="00472EE9">
      <w:pPr>
        <w:rPr>
          <w:lang w:val="nb-NO"/>
        </w:rPr>
      </w:pPr>
      <w:r>
        <w:rPr>
          <w:lang w:val="nb-NO"/>
        </w:rPr>
        <w:t>1.8 pF trim 2</w:t>
      </w:r>
    </w:p>
    <w:p w:rsidR="00472EE9" w:rsidRDefault="00472EE9" w:rsidP="00472EE9">
      <w:pPr>
        <w:rPr>
          <w:lang w:val="nb-NO"/>
        </w:rPr>
      </w:pPr>
    </w:p>
    <w:p w:rsidR="00472EE9" w:rsidRDefault="00472EE9" w:rsidP="00472EE9">
      <w:pPr>
        <w:rPr>
          <w:lang w:val="nb-NO"/>
        </w:rPr>
      </w:pPr>
    </w:p>
    <w:p w:rsidR="00472EE9" w:rsidRDefault="00472EE9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10742033" wp14:editId="0B3ED1C3">
            <wp:extent cx="4038600" cy="30289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747" cy="30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E9" w:rsidRDefault="00472EE9">
      <w:pPr>
        <w:rPr>
          <w:lang w:val="nb-NO"/>
        </w:rPr>
      </w:pPr>
    </w:p>
    <w:p w:rsidR="00472EE9" w:rsidRDefault="00472EE9">
      <w:pPr>
        <w:rPr>
          <w:lang w:val="nb-NO"/>
        </w:rPr>
      </w:pPr>
    </w:p>
    <w:p w:rsidR="00472EE9" w:rsidRDefault="00472EE9">
      <w:pPr>
        <w:rPr>
          <w:lang w:val="nb-NO"/>
        </w:rPr>
      </w:pPr>
    </w:p>
    <w:p w:rsidR="00472EE9" w:rsidRDefault="00472EE9">
      <w:pPr>
        <w:rPr>
          <w:lang w:val="nb-NO"/>
        </w:rPr>
      </w:pPr>
    </w:p>
    <w:p w:rsidR="00472EE9" w:rsidRDefault="00472EE9">
      <w:pPr>
        <w:rPr>
          <w:lang w:val="nb-NO"/>
        </w:rPr>
      </w:pPr>
    </w:p>
    <w:p w:rsidR="00472EE9" w:rsidRDefault="00472EE9">
      <w:pPr>
        <w:rPr>
          <w:lang w:val="nb-NO"/>
        </w:rPr>
      </w:pPr>
      <w:r>
        <w:rPr>
          <w:lang w:val="nb-NO"/>
        </w:rPr>
        <w:lastRenderedPageBreak/>
        <w:t>No capacitor trim 2</w:t>
      </w:r>
    </w:p>
    <w:p w:rsidR="00472EE9" w:rsidRDefault="00472EE9">
      <w:pPr>
        <w:rPr>
          <w:lang w:val="nb-NO"/>
        </w:rPr>
      </w:pPr>
    </w:p>
    <w:p w:rsidR="00472EE9" w:rsidRDefault="00472EE9">
      <w:pPr>
        <w:rPr>
          <w:b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B18F2C6" wp14:editId="797F056A">
            <wp:extent cx="2541319" cy="19059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022" cy="19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F7" w:rsidRDefault="00EB0EF7">
      <w:pPr>
        <w:rPr>
          <w:b/>
          <w:lang w:val="nb-NO"/>
        </w:rPr>
      </w:pPr>
    </w:p>
    <w:p w:rsidR="00EB0EF7" w:rsidRDefault="00EB0EF7">
      <w:pPr>
        <w:rPr>
          <w:lang w:val="nb-NO"/>
        </w:rPr>
      </w:pPr>
      <w:r>
        <w:rPr>
          <w:lang w:val="nb-NO"/>
        </w:rPr>
        <w:t>No cap trim 3</w:t>
      </w:r>
    </w:p>
    <w:p w:rsidR="00EB0EF7" w:rsidRDefault="00EB0EF7">
      <w:pPr>
        <w:rPr>
          <w:lang w:val="nb-NO"/>
        </w:rPr>
      </w:pPr>
    </w:p>
    <w:p w:rsidR="00EB0EF7" w:rsidRPr="00EB0EF7" w:rsidRDefault="00EB0EF7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0F96E216" wp14:editId="74F3C249">
            <wp:extent cx="2628405" cy="197130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763" cy="19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5" w:rsidRDefault="00FF2325">
      <w:pPr>
        <w:rPr>
          <w:b/>
          <w:lang w:val="nb-NO"/>
        </w:rPr>
      </w:pPr>
    </w:p>
    <w:p w:rsidR="00FF2325" w:rsidRDefault="00FF2325">
      <w:pPr>
        <w:rPr>
          <w:lang w:val="nb-NO"/>
        </w:rPr>
      </w:pPr>
      <w:r>
        <w:rPr>
          <w:lang w:val="nb-NO"/>
        </w:rPr>
        <w:t>2.4 pF trim 2</w:t>
      </w:r>
    </w:p>
    <w:p w:rsidR="00FF2325" w:rsidRDefault="00FF2325">
      <w:pPr>
        <w:rPr>
          <w:lang w:val="nb-NO"/>
        </w:rPr>
      </w:pPr>
    </w:p>
    <w:p w:rsidR="00FF2325" w:rsidRDefault="00FF2325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19719FA0" wp14:editId="79D999BC">
            <wp:extent cx="2677886" cy="20084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65" cy="2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F7" w:rsidRDefault="00EB0EF7">
      <w:pPr>
        <w:rPr>
          <w:lang w:val="nb-NO"/>
        </w:rPr>
      </w:pPr>
    </w:p>
    <w:p w:rsidR="00EB0EF7" w:rsidRDefault="00EB0EF7">
      <w:pPr>
        <w:rPr>
          <w:lang w:val="nb-NO"/>
        </w:rPr>
      </w:pPr>
      <w:r>
        <w:rPr>
          <w:lang w:val="nb-NO"/>
        </w:rPr>
        <w:t>5.6 pF trim 2</w:t>
      </w:r>
    </w:p>
    <w:p w:rsidR="00EB0EF7" w:rsidRDefault="00EB0EF7">
      <w:pPr>
        <w:rPr>
          <w:lang w:val="nb-NO"/>
        </w:rPr>
      </w:pPr>
    </w:p>
    <w:p w:rsidR="00EB0EF7" w:rsidRDefault="00EB0EF7">
      <w:pPr>
        <w:rPr>
          <w:lang w:val="nb-NO"/>
        </w:rPr>
      </w:pPr>
      <w:r>
        <w:rPr>
          <w:noProof/>
          <w:lang w:val="nb-NO" w:eastAsia="nb-NO"/>
        </w:rPr>
        <w:lastRenderedPageBreak/>
        <w:drawing>
          <wp:inline distT="0" distB="0" distL="0" distR="0" wp14:anchorId="094AE6ED" wp14:editId="67DB7204">
            <wp:extent cx="2660072" cy="1995054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24" cy="20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A" w:rsidRDefault="0070081A">
      <w:pPr>
        <w:rPr>
          <w:lang w:val="nb-NO"/>
        </w:rPr>
      </w:pPr>
    </w:p>
    <w:p w:rsidR="0070081A" w:rsidRDefault="0070081A">
      <w:pPr>
        <w:rPr>
          <w:lang w:val="nb-NO"/>
        </w:rPr>
      </w:pPr>
    </w:p>
    <w:p w:rsidR="0070081A" w:rsidRDefault="0070081A">
      <w:pPr>
        <w:rPr>
          <w:lang w:val="nb-NO"/>
        </w:rPr>
      </w:pPr>
    </w:p>
    <w:p w:rsidR="0070081A" w:rsidRDefault="0070081A">
      <w:pPr>
        <w:rPr>
          <w:lang w:val="nb-NO"/>
        </w:rPr>
      </w:pPr>
    </w:p>
    <w:p w:rsidR="0070081A" w:rsidRDefault="0070081A">
      <w:pPr>
        <w:rPr>
          <w:lang w:val="nb-NO"/>
        </w:rPr>
      </w:pPr>
      <w:r>
        <w:rPr>
          <w:lang w:val="nb-NO"/>
        </w:rPr>
        <w:t>0.3 pF trim 3</w:t>
      </w:r>
    </w:p>
    <w:p w:rsidR="0070081A" w:rsidRDefault="0070081A">
      <w:pPr>
        <w:rPr>
          <w:lang w:val="nb-NO"/>
        </w:rPr>
      </w:pPr>
    </w:p>
    <w:p w:rsidR="0070081A" w:rsidRDefault="0070081A">
      <w:pPr>
        <w:rPr>
          <w:lang w:val="nb-NO"/>
        </w:rPr>
      </w:pPr>
      <w:r w:rsidRPr="0070081A">
        <w:rPr>
          <w:noProof/>
          <w:lang w:val="nb-NO" w:eastAsia="nb-NO"/>
        </w:rPr>
        <w:drawing>
          <wp:inline distT="0" distB="0" distL="0" distR="0">
            <wp:extent cx="3114448" cy="2335532"/>
            <wp:effectExtent l="0" t="0" r="0" b="7620"/>
            <wp:docPr id="10" name="Picture 10" descr="C:\Users\towu\AppData\Local\Microsoft\Windows\Temporary Internet Files\Content.MSO\F5360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wu\AppData\Local\Microsoft\Windows\Temporary Internet Files\Content.MSO\F53604B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07" cy="234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1A" w:rsidRDefault="0070081A">
      <w:pPr>
        <w:rPr>
          <w:lang w:val="nb-NO"/>
        </w:rPr>
      </w:pPr>
    </w:p>
    <w:p w:rsidR="0070081A" w:rsidRDefault="0070081A">
      <w:pPr>
        <w:rPr>
          <w:lang w:val="nb-NO"/>
        </w:rPr>
      </w:pPr>
      <w:r>
        <w:rPr>
          <w:lang w:val="nb-NO"/>
        </w:rPr>
        <w:t>Extended with copper tape, 0.3 pF</w:t>
      </w:r>
    </w:p>
    <w:p w:rsidR="0070081A" w:rsidRDefault="0070081A">
      <w:pPr>
        <w:rPr>
          <w:lang w:val="nb-NO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 wp14:anchorId="38629FA7" wp14:editId="3A939C8A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3086735" cy="23152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/>
    <w:p w:rsidR="005B19E5" w:rsidRDefault="005B19E5">
      <w:r w:rsidRPr="005B19E5">
        <w:lastRenderedPageBreak/>
        <w:t>Extended with copper tape trim 1, 1pF</w:t>
      </w:r>
    </w:p>
    <w:p w:rsidR="005B19E5" w:rsidRDefault="005B19E5"/>
    <w:p w:rsidR="005B19E5" w:rsidRPr="005B19E5" w:rsidRDefault="005B19E5">
      <w:r>
        <w:rPr>
          <w:noProof/>
          <w:lang w:val="nb-NO" w:eastAsia="nb-NO"/>
        </w:rPr>
        <w:drawing>
          <wp:inline distT="0" distB="0" distL="0" distR="0" wp14:anchorId="0C4FF40E" wp14:editId="154FD2F9">
            <wp:extent cx="3527946" cy="2645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914" cy="26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A" w:rsidRDefault="0070081A">
      <w:r w:rsidRPr="005B19E5">
        <w:br w:type="textWrapping" w:clear="all"/>
      </w:r>
      <w:r w:rsidR="005B19E5">
        <w:t>Extended with copper tape trim 1, 1.5 pF</w:t>
      </w:r>
    </w:p>
    <w:p w:rsidR="005B19E5" w:rsidRDefault="005B19E5"/>
    <w:p w:rsidR="005B19E5" w:rsidRDefault="005B19E5">
      <w:r>
        <w:rPr>
          <w:noProof/>
          <w:lang w:val="nb-NO" w:eastAsia="nb-NO"/>
        </w:rPr>
        <w:drawing>
          <wp:inline distT="0" distB="0" distL="0" distR="0" wp14:anchorId="5580DB5A" wp14:editId="06B8A4A1">
            <wp:extent cx="3530220" cy="2647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546" cy="26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E5" w:rsidRDefault="005B19E5"/>
    <w:p w:rsidR="005B19E5" w:rsidRDefault="005B19E5">
      <w:pPr>
        <w:rPr>
          <w:noProof/>
          <w:lang w:eastAsia="nb-NO"/>
        </w:rPr>
      </w:pPr>
      <w:r>
        <w:lastRenderedPageBreak/>
        <w:t>Extended with copper tape trim 2</w:t>
      </w:r>
      <w:r>
        <w:t>, 1.5 pF</w:t>
      </w:r>
      <w:r w:rsidRPr="00747000">
        <w:rPr>
          <w:noProof/>
          <w:lang w:eastAsia="nb-NO"/>
        </w:rPr>
        <w:t xml:space="preserve"> </w:t>
      </w:r>
      <w:r>
        <w:rPr>
          <w:noProof/>
          <w:lang w:val="nb-NO" w:eastAsia="nb-NO"/>
        </w:rPr>
        <w:drawing>
          <wp:inline distT="0" distB="0" distL="0" distR="0" wp14:anchorId="026C9F69" wp14:editId="502EB56F">
            <wp:extent cx="4183039" cy="3137279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419" cy="31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0" w:rsidRDefault="00747000" w:rsidP="00747000">
      <w:pPr>
        <w:rPr>
          <w:noProof/>
          <w:lang w:eastAsia="nb-NO"/>
        </w:rPr>
      </w:pPr>
      <w:r>
        <w:t>Extended with copper tape trim 3</w:t>
      </w:r>
      <w:r>
        <w:t>, 1.5 pF</w:t>
      </w:r>
    </w:p>
    <w:p w:rsidR="00747000" w:rsidRDefault="00747000">
      <w:pPr>
        <w:rPr>
          <w:noProof/>
          <w:lang w:eastAsia="nb-NO"/>
        </w:rPr>
      </w:pPr>
    </w:p>
    <w:p w:rsidR="00747000" w:rsidRDefault="00747000">
      <w:r>
        <w:rPr>
          <w:noProof/>
          <w:lang w:val="nb-NO" w:eastAsia="nb-NO"/>
        </w:rPr>
        <w:drawing>
          <wp:inline distT="0" distB="0" distL="0" distR="0" wp14:anchorId="361A0122" wp14:editId="5FEBE060">
            <wp:extent cx="4167116" cy="3125337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7336" cy="31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0" w:rsidRDefault="00747000"/>
    <w:p w:rsidR="00747000" w:rsidRDefault="00747000" w:rsidP="00747000"/>
    <w:p w:rsidR="00747000" w:rsidRDefault="00747000" w:rsidP="00747000"/>
    <w:p w:rsidR="00747000" w:rsidRDefault="00747000" w:rsidP="00747000"/>
    <w:p w:rsidR="00747000" w:rsidRDefault="00747000" w:rsidP="00747000"/>
    <w:p w:rsidR="00747000" w:rsidRDefault="00747000" w:rsidP="00747000"/>
    <w:p w:rsidR="00747000" w:rsidRDefault="00747000" w:rsidP="00747000"/>
    <w:p w:rsidR="00747000" w:rsidRDefault="00747000" w:rsidP="00747000"/>
    <w:p w:rsidR="00747000" w:rsidRDefault="00747000" w:rsidP="00747000">
      <w:r>
        <w:lastRenderedPageBreak/>
        <w:t>Extended with copper tape trim 4</w:t>
      </w:r>
      <w:r>
        <w:t>, 1.5 pF</w:t>
      </w:r>
    </w:p>
    <w:p w:rsidR="00747000" w:rsidRDefault="00747000" w:rsidP="00747000"/>
    <w:p w:rsidR="00747000" w:rsidRDefault="00747000" w:rsidP="00747000">
      <w:pPr>
        <w:rPr>
          <w:noProof/>
          <w:lang w:eastAsia="nb-NO"/>
        </w:rPr>
      </w:pPr>
      <w:r>
        <w:rPr>
          <w:noProof/>
          <w:lang w:val="nb-NO" w:eastAsia="nb-NO"/>
        </w:rPr>
        <w:drawing>
          <wp:inline distT="0" distB="0" distL="0" distR="0" wp14:anchorId="1049311B" wp14:editId="4D0D9F55">
            <wp:extent cx="4353636" cy="326522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227" cy="32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0" w:rsidRDefault="00747000"/>
    <w:p w:rsidR="00A66E02" w:rsidRDefault="00A66E02" w:rsidP="00A66E02">
      <w:r>
        <w:t>Extended with copper tape trim 5, 1.8</w:t>
      </w:r>
      <w:r>
        <w:t xml:space="preserve"> pF</w:t>
      </w:r>
    </w:p>
    <w:p w:rsidR="00A66E02" w:rsidRDefault="00A66E02"/>
    <w:p w:rsidR="00A66E02" w:rsidRDefault="00A66E02">
      <w:r>
        <w:rPr>
          <w:noProof/>
          <w:lang w:val="nb-NO" w:eastAsia="nb-NO"/>
        </w:rPr>
        <w:drawing>
          <wp:inline distT="0" distB="0" distL="0" distR="0" wp14:anchorId="6B2F109A" wp14:editId="34831A44">
            <wp:extent cx="4531057" cy="3398293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633" cy="34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02" w:rsidRDefault="00A66E02"/>
    <w:p w:rsidR="00A66E02" w:rsidRDefault="00A66E02"/>
    <w:p w:rsidR="00A66E02" w:rsidRDefault="00A66E02"/>
    <w:p w:rsidR="00A66E02" w:rsidRDefault="00A66E02"/>
    <w:p w:rsidR="00A66E02" w:rsidRPr="005B19E5" w:rsidRDefault="00A66E02">
      <w:bookmarkStart w:id="0" w:name="_GoBack"/>
      <w:r>
        <w:rPr>
          <w:noProof/>
          <w:lang w:val="nb-NO" w:eastAsia="nb-NO"/>
        </w:rPr>
        <w:lastRenderedPageBreak/>
        <w:drawing>
          <wp:inline distT="0" distB="0" distL="0" distR="0" wp14:anchorId="7B716AD4" wp14:editId="3D0C882E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E02" w:rsidRPr="005B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EA"/>
    <w:rsid w:val="002E6FEA"/>
    <w:rsid w:val="00472EE9"/>
    <w:rsid w:val="005B19E5"/>
    <w:rsid w:val="0070081A"/>
    <w:rsid w:val="00747000"/>
    <w:rsid w:val="00A66E02"/>
    <w:rsid w:val="00D003BE"/>
    <w:rsid w:val="00E4392E"/>
    <w:rsid w:val="00EB0EF7"/>
    <w:rsid w:val="00F82F63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AA01"/>
  <w15:chartTrackingRefBased/>
  <w15:docId w15:val="{0A967274-E533-4D80-8351-B44BBE47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w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143</TotalTime>
  <Pages>8</Pages>
  <Words>82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Tony</dc:creator>
  <cp:keywords/>
  <dc:description/>
  <cp:lastModifiedBy>Wu, Tony</cp:lastModifiedBy>
  <cp:revision>1</cp:revision>
  <dcterms:created xsi:type="dcterms:W3CDTF">2016-08-18T14:22:00Z</dcterms:created>
  <dcterms:modified xsi:type="dcterms:W3CDTF">2016-08-18T16:45:00Z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